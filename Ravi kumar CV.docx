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1E11D6" w:rsidRDefault="00C836E2" w:rsidP="00913946">
            <w:pPr>
              <w:pStyle w:val="Title"/>
              <w:rPr>
                <w:sz w:val="48"/>
                <w:szCs w:val="48"/>
              </w:rPr>
            </w:pPr>
            <w:r w:rsidRPr="001E11D6">
              <w:rPr>
                <w:sz w:val="48"/>
                <w:szCs w:val="48"/>
              </w:rPr>
              <w:t>ravi</w:t>
            </w:r>
            <w:r w:rsidR="00692703" w:rsidRPr="001E11D6">
              <w:rPr>
                <w:sz w:val="48"/>
                <w:szCs w:val="48"/>
              </w:rPr>
              <w:t xml:space="preserve"> </w:t>
            </w:r>
            <w:r w:rsidRPr="001E11D6">
              <w:rPr>
                <w:rStyle w:val="IntenseEmphasis"/>
                <w:sz w:val="48"/>
                <w:szCs w:val="48"/>
              </w:rPr>
              <w:t>kumar</w:t>
            </w:r>
          </w:p>
          <w:p w:rsidR="00C836E2" w:rsidRDefault="00731745" w:rsidP="0091394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0DBB2D5A38444F32B7515EF6B884D482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r w:rsidR="00C836E2">
              <w:t>: Jalandhar , India</w:t>
            </w:r>
          </w:p>
          <w:p w:rsidR="00692703" w:rsidRPr="00CF1A49" w:rsidRDefault="00C836E2" w:rsidP="00913946">
            <w:pPr>
              <w:pStyle w:val="ContactInfo"/>
              <w:contextualSpacing w:val="0"/>
            </w:pPr>
            <w:r>
              <w:t>Phone-8292917265,7488719515</w:t>
            </w:r>
          </w:p>
          <w:p w:rsidR="00C836E2" w:rsidRDefault="00731745" w:rsidP="00C836E2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0F15C6A3A4E141838BE22A7D092A3A2D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C836E2">
              <w:t>– Ravijha25542@gmail.com</w:t>
            </w:r>
          </w:p>
          <w:p w:rsidR="00692703" w:rsidRPr="00CF1A49" w:rsidRDefault="00692703" w:rsidP="00342926">
            <w:pPr>
              <w:pStyle w:val="ContactInfoEmphasis"/>
              <w:contextualSpacing w:val="0"/>
            </w:pPr>
            <w:r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64E2F958F10B446D8AE88FAEEBAF4B33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Pr="00CF1A49">
              <w:t xml:space="preserve"> </w:t>
            </w:r>
            <w:r w:rsidR="00C836E2">
              <w:t>–WWW.linkedin.com/in/Ravi Kumar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C836E2">
            <w:pPr>
              <w:contextualSpacing w:val="0"/>
            </w:pPr>
          </w:p>
        </w:tc>
      </w:tr>
    </w:tbl>
    <w:p w:rsidR="004E01EB" w:rsidRPr="00CF1A49" w:rsidRDefault="004E01EB" w:rsidP="004E01EB">
      <w:pPr>
        <w:pStyle w:val="Heading1"/>
      </w:pPr>
    </w:p>
    <w:sdt>
      <w:sdtPr>
        <w:rPr>
          <w:sz w:val="26"/>
          <w:szCs w:val="26"/>
        </w:rPr>
        <w:alias w:val="Education:"/>
        <w:tag w:val="Education:"/>
        <w:id w:val="-1908763273"/>
        <w:placeholder>
          <w:docPart w:val="30D1A1FFCE1E4336BECB60BF5C0BE10D"/>
        </w:placeholder>
        <w:temporary/>
        <w:showingPlcHdr/>
        <w15:appearance w15:val="hidden"/>
      </w:sdtPr>
      <w:sdtEndPr/>
      <w:sdtContent>
        <w:p w:rsidR="00DA59AA" w:rsidRPr="00342926" w:rsidRDefault="00DA59AA" w:rsidP="0097790C">
          <w:pPr>
            <w:pStyle w:val="Heading1"/>
            <w:rPr>
              <w:sz w:val="26"/>
              <w:szCs w:val="26"/>
            </w:rPr>
          </w:pPr>
          <w:r w:rsidRPr="00342926">
            <w:rPr>
              <w:sz w:val="26"/>
              <w:szCs w:val="2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C836E2" w:rsidP="001D0BF1">
            <w:pPr>
              <w:pStyle w:val="Heading3"/>
              <w:contextualSpacing w:val="0"/>
              <w:outlineLvl w:val="2"/>
            </w:pPr>
            <w:r>
              <w:t>2023</w:t>
            </w:r>
          </w:p>
          <w:p w:rsidR="00481BBD" w:rsidRPr="00007969" w:rsidRDefault="00C836E2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007969">
              <w:rPr>
                <w:sz w:val="24"/>
                <w:szCs w:val="24"/>
              </w:rPr>
              <w:t>Btech (Computer Science and engineering)</w:t>
            </w:r>
          </w:p>
          <w:p w:rsidR="001D0BF1" w:rsidRPr="00007969" w:rsidRDefault="00481BBD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007969">
              <w:rPr>
                <w:rStyle w:val="SubtleReference"/>
                <w:sz w:val="24"/>
                <w:szCs w:val="24"/>
              </w:rPr>
              <w:t>lovely professional university</w:t>
            </w:r>
          </w:p>
          <w:p w:rsidR="007538DC" w:rsidRPr="00CF1A49" w:rsidRDefault="00481BBD" w:rsidP="00481BBD">
            <w:pPr>
              <w:contextualSpacing w:val="0"/>
            </w:pPr>
            <w:r>
              <w:t>Current CGPA-6.95</w:t>
            </w:r>
          </w:p>
        </w:tc>
      </w:tr>
      <w:tr w:rsidR="00007969" w:rsidRPr="00CF1A49" w:rsidTr="00D66A52">
        <w:tc>
          <w:tcPr>
            <w:tcW w:w="9355" w:type="dxa"/>
          </w:tcPr>
          <w:p w:rsidR="00007969" w:rsidRDefault="00007969" w:rsidP="001D0BF1">
            <w:pPr>
              <w:pStyle w:val="Heading3"/>
              <w:outlineLvl w:val="2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81BBD" w:rsidP="00F61DF9">
            <w:pPr>
              <w:pStyle w:val="Heading3"/>
              <w:contextualSpacing w:val="0"/>
              <w:outlineLvl w:val="2"/>
            </w:pPr>
            <w:r>
              <w:t>2019</w:t>
            </w:r>
          </w:p>
          <w:p w:rsidR="00EA6470" w:rsidRPr="00342926" w:rsidRDefault="00481BBD" w:rsidP="00F61DF9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342926">
              <w:rPr>
                <w:sz w:val="24"/>
                <w:szCs w:val="24"/>
              </w:rPr>
              <w:t>Intermediate</w:t>
            </w:r>
          </w:p>
          <w:p w:rsidR="00F61DF9" w:rsidRPr="00342926" w:rsidRDefault="00481BBD" w:rsidP="00F61DF9">
            <w:pPr>
              <w:pStyle w:val="Heading2"/>
              <w:contextualSpacing w:val="0"/>
              <w:outlineLvl w:val="1"/>
              <w:rPr>
                <w:rStyle w:val="SubtleReference"/>
                <w:sz w:val="24"/>
                <w:szCs w:val="24"/>
              </w:rPr>
            </w:pPr>
            <w:r w:rsidRPr="00342926">
              <w:rPr>
                <w:rStyle w:val="SubtleReference"/>
                <w:sz w:val="24"/>
                <w:szCs w:val="24"/>
              </w:rPr>
              <w:t>Regional Secondary school</w:t>
            </w:r>
          </w:p>
          <w:p w:rsidR="005C70AC" w:rsidRDefault="005C70AC" w:rsidP="005C70AC">
            <w:r>
              <w:t>Physics ,Chemistry and Math from CBSE Board with 60.2%</w:t>
            </w:r>
          </w:p>
          <w:p w:rsidR="005C70AC" w:rsidRDefault="005C70AC" w:rsidP="005C70AC"/>
          <w:p w:rsidR="00EA6470" w:rsidRDefault="00EA6470" w:rsidP="005C70AC">
            <w:pPr>
              <w:rPr>
                <w:b/>
              </w:rPr>
            </w:pPr>
            <w:r>
              <w:rPr>
                <w:b/>
              </w:rPr>
              <w:t>2016</w:t>
            </w:r>
          </w:p>
          <w:p w:rsidR="00EA6470" w:rsidRPr="00342926" w:rsidRDefault="00EA6470" w:rsidP="00EA6470">
            <w:pPr>
              <w:pStyle w:val="Heading2"/>
              <w:outlineLvl w:val="1"/>
              <w:rPr>
                <w:sz w:val="24"/>
                <w:szCs w:val="24"/>
              </w:rPr>
            </w:pPr>
            <w:r w:rsidRPr="00342926">
              <w:rPr>
                <w:sz w:val="24"/>
                <w:szCs w:val="24"/>
              </w:rPr>
              <w:t>High School</w:t>
            </w:r>
          </w:p>
          <w:p w:rsidR="00EA6470" w:rsidRDefault="00EA6470" w:rsidP="00EA6470">
            <w:pPr>
              <w:pStyle w:val="Heading2"/>
              <w:outlineLvl w:val="1"/>
              <w:rPr>
                <w:rStyle w:val="SubtleReference"/>
              </w:rPr>
            </w:pPr>
            <w:r w:rsidRPr="00342926">
              <w:rPr>
                <w:rStyle w:val="SubtleReference"/>
                <w:sz w:val="24"/>
                <w:szCs w:val="24"/>
              </w:rPr>
              <w:t>Polestar day / Boarding public s</w:t>
            </w:r>
            <w:r>
              <w:rPr>
                <w:rStyle w:val="SubtleReference"/>
              </w:rPr>
              <w:t>chool</w:t>
            </w:r>
          </w:p>
          <w:p w:rsidR="005C70AC" w:rsidRPr="00EA6470" w:rsidRDefault="00EA6470" w:rsidP="00481BBD">
            <w:pPr>
              <w:rPr>
                <w:b/>
                <w:smallCaps/>
              </w:rPr>
            </w:pPr>
            <w:r>
              <w:rPr>
                <w:rStyle w:val="SubtleReference"/>
              </w:rPr>
              <w:t>9.2 CGPA</w:t>
            </w:r>
          </w:p>
        </w:tc>
      </w:tr>
    </w:tbl>
    <w:sdt>
      <w:sdtPr>
        <w:rPr>
          <w:sz w:val="26"/>
          <w:szCs w:val="26"/>
        </w:rPr>
        <w:alias w:val="Skills:"/>
        <w:tag w:val="Skills:"/>
        <w:id w:val="-1392877668"/>
        <w:placeholder>
          <w:docPart w:val="F5793E5DF9914962B5842624A7AD8024"/>
        </w:placeholder>
        <w:temporary/>
        <w:showingPlcHdr/>
        <w15:appearance w15:val="hidden"/>
      </w:sdtPr>
      <w:sdtEndPr/>
      <w:sdtContent>
        <w:p w:rsidR="00486277" w:rsidRPr="00342926" w:rsidRDefault="00486277" w:rsidP="00486277">
          <w:pPr>
            <w:pStyle w:val="Heading1"/>
            <w:rPr>
              <w:sz w:val="26"/>
              <w:szCs w:val="26"/>
            </w:rPr>
          </w:pPr>
          <w:r w:rsidRPr="00342926">
            <w:rPr>
              <w:sz w:val="26"/>
              <w:szCs w:val="26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F4E6D" w:rsidRPr="006E1507" w:rsidRDefault="00787C26" w:rsidP="00EA6470">
            <w:pPr>
              <w:pStyle w:val="ListBullet"/>
              <w:contextualSpacing w:val="0"/>
            </w:pPr>
            <w:r>
              <w:t>Leadership</w:t>
            </w:r>
          </w:p>
        </w:tc>
        <w:tc>
          <w:tcPr>
            <w:tcW w:w="4675" w:type="dxa"/>
            <w:tcMar>
              <w:left w:w="360" w:type="dxa"/>
            </w:tcMar>
          </w:tcPr>
          <w:p w:rsidR="001E11D6" w:rsidRDefault="00787C26" w:rsidP="00342926">
            <w:pPr>
              <w:pStyle w:val="ListBullet"/>
              <w:contextualSpacing w:val="0"/>
            </w:pPr>
            <w:r>
              <w:t>Problem Solving</w:t>
            </w:r>
          </w:p>
          <w:p w:rsidR="00342926" w:rsidRPr="006E1507" w:rsidRDefault="00342926" w:rsidP="00342926">
            <w:pPr>
              <w:pStyle w:val="ListBullet"/>
              <w:contextualSpacing w:val="0"/>
            </w:pPr>
            <w:r>
              <w:t>Decision Making</w:t>
            </w:r>
          </w:p>
        </w:tc>
      </w:tr>
    </w:tbl>
    <w:p w:rsidR="00AD782D" w:rsidRPr="00007969" w:rsidRDefault="00787C26" w:rsidP="0062312F">
      <w:pPr>
        <w:pStyle w:val="Heading1"/>
        <w:rPr>
          <w:sz w:val="26"/>
          <w:szCs w:val="26"/>
        </w:rPr>
      </w:pPr>
      <w:r w:rsidRPr="00007969">
        <w:rPr>
          <w:sz w:val="26"/>
          <w:szCs w:val="26"/>
        </w:rPr>
        <w:t>Areas of Responsibility</w:t>
      </w:r>
    </w:p>
    <w:p w:rsidR="001E11D6" w:rsidRDefault="00787C26" w:rsidP="006E1507">
      <w:pPr>
        <w:pStyle w:val="ListParagraph"/>
        <w:numPr>
          <w:ilvl w:val="0"/>
          <w:numId w:val="15"/>
        </w:numPr>
      </w:pPr>
      <w:r>
        <w:t>Captain for 2 years of School Football</w:t>
      </w:r>
      <w:r w:rsidR="00D92495">
        <w:t xml:space="preserve"> Team</w:t>
      </w:r>
    </w:p>
    <w:p w:rsidR="001E11D6" w:rsidRPr="00007969" w:rsidRDefault="001E11D6" w:rsidP="001E11D6">
      <w:pPr>
        <w:pStyle w:val="Heading1"/>
        <w:rPr>
          <w:sz w:val="26"/>
          <w:szCs w:val="26"/>
        </w:rPr>
      </w:pPr>
      <w:r w:rsidRPr="00007969">
        <w:rPr>
          <w:sz w:val="26"/>
          <w:szCs w:val="26"/>
        </w:rPr>
        <w:t>Certifications</w:t>
      </w:r>
    </w:p>
    <w:p w:rsidR="00342926" w:rsidRDefault="00D92495" w:rsidP="00342926">
      <w:pPr>
        <w:pStyle w:val="Heading3"/>
        <w:numPr>
          <w:ilvl w:val="0"/>
          <w:numId w:val="15"/>
        </w:numPr>
      </w:pPr>
      <w:r>
        <w:t>AMCAT</w:t>
      </w:r>
      <w:r w:rsidR="00342926">
        <w:tab/>
      </w:r>
      <w:r w:rsidR="00342926">
        <w:tab/>
      </w:r>
      <w:r w:rsidR="00342926">
        <w:tab/>
      </w:r>
      <w:r w:rsidR="00342926">
        <w:tab/>
      </w:r>
      <w:r w:rsidR="00342926">
        <w:tab/>
      </w:r>
      <w:r w:rsidR="00342926">
        <w:tab/>
      </w:r>
      <w:r w:rsidR="00342926">
        <w:tab/>
      </w:r>
    </w:p>
    <w:p w:rsidR="00342926" w:rsidRDefault="00342926" w:rsidP="00342926">
      <w:pPr>
        <w:pStyle w:val="Heading3"/>
        <w:numPr>
          <w:ilvl w:val="0"/>
          <w:numId w:val="15"/>
        </w:numPr>
      </w:pPr>
      <w:r>
        <w:t>yoga</w:t>
      </w:r>
      <w:r w:rsidR="00064E7B">
        <w:t xml:space="preserve"> </w:t>
      </w:r>
      <w:bookmarkStart w:id="0" w:name="_GoBack"/>
      <w:bookmarkEnd w:id="0"/>
      <w:r>
        <w:t>(udemy)</w:t>
      </w:r>
      <w:r>
        <w:tab/>
      </w:r>
      <w:r>
        <w:tab/>
      </w:r>
      <w:r>
        <w:tab/>
      </w:r>
      <w:r>
        <w:tab/>
      </w:r>
      <w:r>
        <w:tab/>
      </w:r>
    </w:p>
    <w:p w:rsidR="00342926" w:rsidRDefault="00007969" w:rsidP="00342926">
      <w:pPr>
        <w:pStyle w:val="Heading1"/>
        <w:rPr>
          <w:sz w:val="26"/>
          <w:szCs w:val="26"/>
        </w:rPr>
      </w:pPr>
      <w:r w:rsidRPr="00007969">
        <w:rPr>
          <w:sz w:val="26"/>
          <w:szCs w:val="26"/>
        </w:rPr>
        <w:t>Languages known</w:t>
      </w:r>
    </w:p>
    <w:p w:rsidR="00342926" w:rsidRDefault="00342926" w:rsidP="00342926">
      <w:r>
        <w:t>English, Hindi, Maithili</w:t>
      </w:r>
    </w:p>
    <w:p w:rsidR="00342926" w:rsidRPr="00342926" w:rsidRDefault="00342926" w:rsidP="00342926"/>
    <w:p w:rsidR="001E11D6" w:rsidRDefault="001E11D6" w:rsidP="001E11D6">
      <w:pPr>
        <w:pStyle w:val="Heading1"/>
      </w:pPr>
    </w:p>
    <w:p w:rsidR="001E11D6" w:rsidRDefault="001E11D6" w:rsidP="006E1507"/>
    <w:p w:rsidR="001E11D6" w:rsidRPr="006E1507" w:rsidRDefault="001E11D6" w:rsidP="006E1507"/>
    <w:sectPr w:rsidR="001E11D6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745" w:rsidRDefault="00731745" w:rsidP="0068194B">
      <w:r>
        <w:separator/>
      </w:r>
    </w:p>
    <w:p w:rsidR="00731745" w:rsidRDefault="00731745"/>
    <w:p w:rsidR="00731745" w:rsidRDefault="00731745"/>
  </w:endnote>
  <w:endnote w:type="continuationSeparator" w:id="0">
    <w:p w:rsidR="00731745" w:rsidRDefault="00731745" w:rsidP="0068194B">
      <w:r>
        <w:continuationSeparator/>
      </w:r>
    </w:p>
    <w:p w:rsidR="00731745" w:rsidRDefault="00731745"/>
    <w:p w:rsidR="00731745" w:rsidRDefault="007317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4E7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745" w:rsidRDefault="00731745" w:rsidP="0068194B">
      <w:r>
        <w:separator/>
      </w:r>
    </w:p>
    <w:p w:rsidR="00731745" w:rsidRDefault="00731745"/>
    <w:p w:rsidR="00731745" w:rsidRDefault="00731745"/>
  </w:footnote>
  <w:footnote w:type="continuationSeparator" w:id="0">
    <w:p w:rsidR="00731745" w:rsidRDefault="00731745" w:rsidP="0068194B">
      <w:r>
        <w:continuationSeparator/>
      </w:r>
    </w:p>
    <w:p w:rsidR="00731745" w:rsidRDefault="00731745"/>
    <w:p w:rsidR="00731745" w:rsidRDefault="0073174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F6347A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395C39A3"/>
    <w:multiLevelType w:val="hybridMultilevel"/>
    <w:tmpl w:val="D564F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67FB4427"/>
    <w:multiLevelType w:val="hybridMultilevel"/>
    <w:tmpl w:val="C44C4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E2"/>
    <w:rsid w:val="000001EF"/>
    <w:rsid w:val="00007322"/>
    <w:rsid w:val="00007728"/>
    <w:rsid w:val="00007969"/>
    <w:rsid w:val="00024584"/>
    <w:rsid w:val="00024730"/>
    <w:rsid w:val="00055E95"/>
    <w:rsid w:val="00064E7B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11D6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292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1BBD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C70AC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1745"/>
    <w:rsid w:val="00733E0A"/>
    <w:rsid w:val="0074403D"/>
    <w:rsid w:val="00746D44"/>
    <w:rsid w:val="007538DC"/>
    <w:rsid w:val="00757803"/>
    <w:rsid w:val="00787C26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836E2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2495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470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52735E-7F28-4CB7-B8F0-968928B9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BB2D5A38444F32B7515EF6B884D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A3F5E-25FF-4741-B8B5-B1294909D698}"/>
      </w:docPartPr>
      <w:docPartBody>
        <w:p w:rsidR="00000000" w:rsidRDefault="00096192">
          <w:pPr>
            <w:pStyle w:val="0DBB2D5A38444F32B7515EF6B884D482"/>
          </w:pPr>
          <w:r w:rsidRPr="00CF1A49">
            <w:t>Address</w:t>
          </w:r>
        </w:p>
      </w:docPartBody>
    </w:docPart>
    <w:docPart>
      <w:docPartPr>
        <w:name w:val="0F15C6A3A4E141838BE22A7D092A3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16FFD-731E-40A5-9AEC-27FD43143872}"/>
      </w:docPartPr>
      <w:docPartBody>
        <w:p w:rsidR="00000000" w:rsidRDefault="00096192">
          <w:pPr>
            <w:pStyle w:val="0F15C6A3A4E141838BE22A7D092A3A2D"/>
          </w:pPr>
          <w:r w:rsidRPr="00CF1A49">
            <w:t>Email</w:t>
          </w:r>
        </w:p>
      </w:docPartBody>
    </w:docPart>
    <w:docPart>
      <w:docPartPr>
        <w:name w:val="64E2F958F10B446D8AE88FAEEBAF4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1CFF2-6F60-4C04-85B9-B6F0CBF37D96}"/>
      </w:docPartPr>
      <w:docPartBody>
        <w:p w:rsidR="00000000" w:rsidRDefault="00096192">
          <w:pPr>
            <w:pStyle w:val="64E2F958F10B446D8AE88FAEEBAF4B33"/>
          </w:pPr>
          <w:r w:rsidRPr="00CF1A49">
            <w:t>LinkedIn Profile</w:t>
          </w:r>
        </w:p>
      </w:docPartBody>
    </w:docPart>
    <w:docPart>
      <w:docPartPr>
        <w:name w:val="30D1A1FFCE1E4336BECB60BF5C0BE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53C07-E4BC-4E45-B5E3-A39AFEC45039}"/>
      </w:docPartPr>
      <w:docPartBody>
        <w:p w:rsidR="00000000" w:rsidRDefault="00096192">
          <w:pPr>
            <w:pStyle w:val="30D1A1FFCE1E4336BECB60BF5C0BE10D"/>
          </w:pPr>
          <w:r w:rsidRPr="00CF1A49">
            <w:t>Education</w:t>
          </w:r>
        </w:p>
      </w:docPartBody>
    </w:docPart>
    <w:docPart>
      <w:docPartPr>
        <w:name w:val="F5793E5DF9914962B5842624A7AD8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B3B02-8E71-4FF2-A93A-70509CA4F967}"/>
      </w:docPartPr>
      <w:docPartBody>
        <w:p w:rsidR="00000000" w:rsidRDefault="00096192">
          <w:pPr>
            <w:pStyle w:val="F5793E5DF9914962B5842624A7AD802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16"/>
    <w:rsid w:val="00096192"/>
    <w:rsid w:val="0019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14215FCAF345DB9FFC31E81B2988C8">
    <w:name w:val="AD14215FCAF345DB9FFC31E81B2988C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8749E5ED6AA4E3797EA68959BE00155">
    <w:name w:val="88749E5ED6AA4E3797EA68959BE00155"/>
  </w:style>
  <w:style w:type="paragraph" w:customStyle="1" w:styleId="0DBB2D5A38444F32B7515EF6B884D482">
    <w:name w:val="0DBB2D5A38444F32B7515EF6B884D482"/>
  </w:style>
  <w:style w:type="paragraph" w:customStyle="1" w:styleId="762D2175F9BE40B7A0FBD89D9CC011A7">
    <w:name w:val="762D2175F9BE40B7A0FBD89D9CC011A7"/>
  </w:style>
  <w:style w:type="paragraph" w:customStyle="1" w:styleId="857172C1F50D44A59C0447293035367A">
    <w:name w:val="857172C1F50D44A59C0447293035367A"/>
  </w:style>
  <w:style w:type="paragraph" w:customStyle="1" w:styleId="0F15C6A3A4E141838BE22A7D092A3A2D">
    <w:name w:val="0F15C6A3A4E141838BE22A7D092A3A2D"/>
  </w:style>
  <w:style w:type="paragraph" w:customStyle="1" w:styleId="6166423773134153AD0566E1EB3A9307">
    <w:name w:val="6166423773134153AD0566E1EB3A9307"/>
  </w:style>
  <w:style w:type="paragraph" w:customStyle="1" w:styleId="64E2F958F10B446D8AE88FAEEBAF4B33">
    <w:name w:val="64E2F958F10B446D8AE88FAEEBAF4B33"/>
  </w:style>
  <w:style w:type="paragraph" w:customStyle="1" w:styleId="CB7BDA45DC4D45E489CEC7EB05ECA5D8">
    <w:name w:val="CB7BDA45DC4D45E489CEC7EB05ECA5D8"/>
  </w:style>
  <w:style w:type="paragraph" w:customStyle="1" w:styleId="701E560370844F079CC05C1CF3351CF3">
    <w:name w:val="701E560370844F079CC05C1CF3351CF3"/>
  </w:style>
  <w:style w:type="paragraph" w:customStyle="1" w:styleId="3A6EDA17ADB840A9BB4480406721EC6E">
    <w:name w:val="3A6EDA17ADB840A9BB4480406721EC6E"/>
  </w:style>
  <w:style w:type="paragraph" w:customStyle="1" w:styleId="BD96E2560A034254A02D8ABF3229E74A">
    <w:name w:val="BD96E2560A034254A02D8ABF3229E74A"/>
  </w:style>
  <w:style w:type="paragraph" w:customStyle="1" w:styleId="32C05AA87ED94C39B7495E9F6408A91B">
    <w:name w:val="32C05AA87ED94C39B7495E9F6408A91B"/>
  </w:style>
  <w:style w:type="paragraph" w:customStyle="1" w:styleId="5BA837C1656E43EDA7020A4C187239F3">
    <w:name w:val="5BA837C1656E43EDA7020A4C187239F3"/>
  </w:style>
  <w:style w:type="paragraph" w:customStyle="1" w:styleId="2AEEE854B9C348A29C131862AAA624A1">
    <w:name w:val="2AEEE854B9C348A29C131862AAA624A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A2D9B35468042DC84A063A6006B2ED0">
    <w:name w:val="8A2D9B35468042DC84A063A6006B2ED0"/>
  </w:style>
  <w:style w:type="paragraph" w:customStyle="1" w:styleId="13BF6FDC25764E278C0E082707F88E18">
    <w:name w:val="13BF6FDC25764E278C0E082707F88E18"/>
  </w:style>
  <w:style w:type="paragraph" w:customStyle="1" w:styleId="7F0A519EAB0F46FA9F492C25392AEF36">
    <w:name w:val="7F0A519EAB0F46FA9F492C25392AEF36"/>
  </w:style>
  <w:style w:type="paragraph" w:customStyle="1" w:styleId="AF05D30597B24A0B9C56EB58EEF4CD88">
    <w:name w:val="AF05D30597B24A0B9C56EB58EEF4CD88"/>
  </w:style>
  <w:style w:type="paragraph" w:customStyle="1" w:styleId="8215FDA5F98F4350840EB40C3A71ED9B">
    <w:name w:val="8215FDA5F98F4350840EB40C3A71ED9B"/>
  </w:style>
  <w:style w:type="paragraph" w:customStyle="1" w:styleId="E05C7E09FC3149EA961984ED79771C5B">
    <w:name w:val="E05C7E09FC3149EA961984ED79771C5B"/>
  </w:style>
  <w:style w:type="paragraph" w:customStyle="1" w:styleId="A12DEF0FCE4A421581BAD639C6944D24">
    <w:name w:val="A12DEF0FCE4A421581BAD639C6944D24"/>
  </w:style>
  <w:style w:type="paragraph" w:customStyle="1" w:styleId="30D1A1FFCE1E4336BECB60BF5C0BE10D">
    <w:name w:val="30D1A1FFCE1E4336BECB60BF5C0BE10D"/>
  </w:style>
  <w:style w:type="paragraph" w:customStyle="1" w:styleId="0C280C435F934386B573C787BF9006C1">
    <w:name w:val="0C280C435F934386B573C787BF9006C1"/>
  </w:style>
  <w:style w:type="paragraph" w:customStyle="1" w:styleId="66E52A1B6F8644FAA2021EAEB193DCD9">
    <w:name w:val="66E52A1B6F8644FAA2021EAEB193DCD9"/>
  </w:style>
  <w:style w:type="paragraph" w:customStyle="1" w:styleId="1ADA9EBFA38F4AEA96B9D35BAD93A0B9">
    <w:name w:val="1ADA9EBFA38F4AEA96B9D35BAD93A0B9"/>
  </w:style>
  <w:style w:type="paragraph" w:customStyle="1" w:styleId="5C609B396EA94D838D2DA8393C9E497E">
    <w:name w:val="5C609B396EA94D838D2DA8393C9E497E"/>
  </w:style>
  <w:style w:type="paragraph" w:customStyle="1" w:styleId="29F0EDDD919E48FBB8C219CE815B50BE">
    <w:name w:val="29F0EDDD919E48FBB8C219CE815B50BE"/>
  </w:style>
  <w:style w:type="paragraph" w:customStyle="1" w:styleId="531D3E468A1848BC9868FC6845C576B2">
    <w:name w:val="531D3E468A1848BC9868FC6845C576B2"/>
  </w:style>
  <w:style w:type="paragraph" w:customStyle="1" w:styleId="FE6A8558F0FF485485E4A53B5074878A">
    <w:name w:val="FE6A8558F0FF485485E4A53B5074878A"/>
  </w:style>
  <w:style w:type="paragraph" w:customStyle="1" w:styleId="D1C77682ABEE4091B8A17788104C3412">
    <w:name w:val="D1C77682ABEE4091B8A17788104C3412"/>
  </w:style>
  <w:style w:type="paragraph" w:customStyle="1" w:styleId="CE5F4EEA86504A538576C8D810E774C0">
    <w:name w:val="CE5F4EEA86504A538576C8D810E774C0"/>
  </w:style>
  <w:style w:type="paragraph" w:customStyle="1" w:styleId="56AAD278587A4F2288F55364E3345E2E">
    <w:name w:val="56AAD278587A4F2288F55364E3345E2E"/>
  </w:style>
  <w:style w:type="paragraph" w:customStyle="1" w:styleId="F5793E5DF9914962B5842624A7AD8024">
    <w:name w:val="F5793E5DF9914962B5842624A7AD8024"/>
  </w:style>
  <w:style w:type="paragraph" w:customStyle="1" w:styleId="B35A5709B14D4F2395A9528E59B054D9">
    <w:name w:val="B35A5709B14D4F2395A9528E59B054D9"/>
  </w:style>
  <w:style w:type="paragraph" w:customStyle="1" w:styleId="DE4A68B56F004CF79D1409F6964CE176">
    <w:name w:val="DE4A68B56F004CF79D1409F6964CE176"/>
  </w:style>
  <w:style w:type="paragraph" w:customStyle="1" w:styleId="554B040ED66F480E85C0F9102CA0DE8C">
    <w:name w:val="554B040ED66F480E85C0F9102CA0DE8C"/>
  </w:style>
  <w:style w:type="paragraph" w:customStyle="1" w:styleId="5B8E4B8D664F41759E79CCEA0366E989">
    <w:name w:val="5B8E4B8D664F41759E79CCEA0366E989"/>
  </w:style>
  <w:style w:type="paragraph" w:customStyle="1" w:styleId="E129702BEB8E44E5A88F31042992DF94">
    <w:name w:val="E129702BEB8E44E5A88F31042992DF94"/>
  </w:style>
  <w:style w:type="paragraph" w:customStyle="1" w:styleId="FC0D5D7D18814492951F8D2A08677658">
    <w:name w:val="FC0D5D7D18814492951F8D2A08677658"/>
  </w:style>
  <w:style w:type="paragraph" w:customStyle="1" w:styleId="C0DA92A92BCC45C9A07E551EF336C1DA">
    <w:name w:val="C0DA92A92BCC45C9A07E551EF336C1DA"/>
  </w:style>
  <w:style w:type="paragraph" w:customStyle="1" w:styleId="3115941C8BF246E08BA59A13C9FC74A7">
    <w:name w:val="3115941C8BF246E08BA59A13C9FC74A7"/>
    <w:rsid w:val="001936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93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2021-04-11T01:50:00Z</dcterms:created>
  <dcterms:modified xsi:type="dcterms:W3CDTF">2021-04-11T03:23:00Z</dcterms:modified>
  <cp:category/>
</cp:coreProperties>
</file>